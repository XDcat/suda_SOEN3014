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宋体"/>
          <w:kern w:val="2"/>
          <w:sz w:val="24"/>
        </w:rPr>
        <w:id w:val="-528572079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814F9" w:rsidRDefault="00C814F9">
          <w:pPr>
            <w:pStyle w:val="ab"/>
            <w:ind w:firstLine="48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81AA7D" wp14:editId="14763B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814F9" w:rsidRDefault="00496ABA">
                                  <w:pPr>
                                    <w:pStyle w:val="ab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日期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10-12T00:00:00Z">
                                        <w:dateFormat w:val="yyyy-M-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C814F9"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2019-</w:t>
                                      </w:r>
                                      <w:r w:rsidR="0081557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10-12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81AA7D" id="组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C814F9" w:rsidRDefault="00496ABA">
                            <w:pPr>
                              <w:pStyle w:val="ab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日期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10-12T00:00:00Z">
                                  <w:dateFormat w:val="yyyy-M-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814F9"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2019-</w:t>
                                </w:r>
                                <w:r w:rsidR="0081557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10-12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E7B300" wp14:editId="51CABD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4F9" w:rsidRDefault="00496ABA">
                                <w:pPr>
                                  <w:pStyle w:val="ab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4F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曾连杰</w:t>
                                    </w:r>
                                  </w:sdtContent>
                                </w:sdt>
                              </w:p>
                              <w:p w:rsidR="00C814F9" w:rsidRDefault="00496ABA">
                                <w:pPr>
                                  <w:pStyle w:val="ab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14F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1709404010 </w:t>
                                </w:r>
                                <w:proofErr w:type="gramStart"/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软工</w:t>
                                </w:r>
                                <w:r w:rsidR="00C814F9"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C814F9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班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E7B30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C814F9" w:rsidRDefault="00496ABA">
                          <w:pPr>
                            <w:pStyle w:val="ab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814F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曾连杰</w:t>
                              </w:r>
                            </w:sdtContent>
                          </w:sdt>
                        </w:p>
                        <w:p w:rsidR="00C814F9" w:rsidRDefault="00496ABA">
                          <w:pPr>
                            <w:pStyle w:val="ab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14F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1709404010 </w:t>
                          </w:r>
                          <w:proofErr w:type="gramStart"/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软工</w:t>
                          </w:r>
                          <w:r w:rsidR="00C814F9"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</w:t>
                          </w:r>
                          <w:r w:rsidR="00C814F9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班</w:t>
                          </w:r>
                          <w:proofErr w:type="gram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814F9" w:rsidRDefault="00C814F9">
          <w:pPr>
            <w:widowControl/>
            <w:spacing w:line="240" w:lineRule="auto"/>
            <w:ind w:firstLineChars="0" w:firstLine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4E60A" wp14:editId="5DA821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62450" cy="1047750"/>
                    <wp:effectExtent l="0" t="0" r="0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62450" cy="1047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14F9" w:rsidRDefault="00496ABA">
                                <w:pPr>
                                  <w:pStyle w:val="ab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57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ORM</w:t>
                                    </w:r>
                                    <w:r w:rsidR="008155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框架</w:t>
                                    </w:r>
                                  </w:sdtContent>
                                </w:sdt>
                              </w:p>
                              <w:p w:rsidR="00C814F9" w:rsidRDefault="00496ABA">
                                <w:pPr>
                                  <w:spacing w:before="120"/>
                                  <w:ind w:firstLine="7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使用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实现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简单的</w:t>
                                    </w:r>
                                    <w:r w:rsidR="0081557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ORM </w:t>
                                    </w:r>
                                    <w:r w:rsidR="008155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框架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E4E60A" id="文本框 1" o:spid="_x0000_s1056" type="#_x0000_t202" style="position:absolute;margin-left:0;margin-top:0;width:343.5pt;height:82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" filled="f" stroked="f" strokeweight=".5pt">
                    <v:textbox inset="0,0,0,0">
                      <w:txbxContent>
                        <w:p w:rsidR="00C814F9" w:rsidRDefault="00496ABA">
                          <w:pPr>
                            <w:pStyle w:val="ab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5576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ORM</w:t>
                              </w:r>
                              <w:r w:rsidR="008155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框架</w:t>
                              </w:r>
                            </w:sdtContent>
                          </w:sdt>
                        </w:p>
                        <w:p w:rsidR="00C814F9" w:rsidRDefault="00496ABA">
                          <w:pPr>
                            <w:spacing w:before="120"/>
                            <w:ind w:firstLine="7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使用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实现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简单的</w:t>
                              </w:r>
                              <w:r w:rsidR="0081557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ORM </w:t>
                              </w:r>
                              <w:r w:rsidR="008155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框架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p w:rsidR="00815576" w:rsidRDefault="00815576" w:rsidP="004008A0">
      <w:pPr>
        <w:pStyle w:val="1"/>
        <w:spacing w:before="163" w:after="163"/>
      </w:pPr>
      <w:bookmarkStart w:id="0" w:name="header-n0"/>
      <w:bookmarkStart w:id="1" w:name="_Toc21772490"/>
      <w:r>
        <w:lastRenderedPageBreak/>
        <w:t>问题描述</w:t>
      </w:r>
      <w:bookmarkEnd w:id="0"/>
      <w:bookmarkEnd w:id="1"/>
    </w:p>
    <w:p w:rsidR="00815576" w:rsidRPr="00815576" w:rsidRDefault="00815576" w:rsidP="00815576">
      <w:pPr>
        <w:ind w:firstLine="480"/>
      </w:pPr>
      <w:r w:rsidRPr="00815576">
        <w:t>在程序开发中，数据往往都是存储在数据库中，在面向对象的程序设计中同样如此。而数据库中的表与实体类并没有什么关联，将对象持久化时，通常使用硬编码的方式，为每一种可能的数据库访问都需要提供单独的方法。这样的作法不紧增加了代码量，而且缺乏弹性，在后期业务需求发生变化时，维护起来将会很困难。对于数据库来说，基本操作有四种：</w:t>
      </w:r>
      <w:r w:rsidRPr="00815576">
        <w:t>create</w:t>
      </w:r>
      <w:r w:rsidRPr="00815576">
        <w:t>（新建）、</w:t>
      </w:r>
      <w:r w:rsidRPr="00815576">
        <w:t>read</w:t>
      </w:r>
      <w:r w:rsidRPr="00815576">
        <w:t>（读取）、</w:t>
      </w:r>
      <w:r w:rsidRPr="00815576">
        <w:t>update</w:t>
      </w:r>
      <w:r w:rsidRPr="00815576">
        <w:t>（更新）和</w:t>
      </w:r>
      <w:r w:rsidRPr="00815576">
        <w:t>delete</w:t>
      </w:r>
      <w:r w:rsidRPr="00815576">
        <w:t>（删除），简称</w:t>
      </w:r>
      <w:r w:rsidRPr="00815576">
        <w:t xml:space="preserve"> CURD</w:t>
      </w:r>
      <w:r w:rsidRPr="00815576">
        <w:t>，使用硬编码的方式也主要进行着四个操作，根据封装变化原则将这些重复的部分封装起来，</w:t>
      </w:r>
      <w:r w:rsidRPr="00815576">
        <w:t xml:space="preserve">ORM </w:t>
      </w:r>
      <w:r w:rsidRPr="00815576">
        <w:t>技术就是对于这部分内容的封装，以书为例，使用</w:t>
      </w:r>
      <w:r w:rsidRPr="00815576">
        <w:t xml:space="preserve"> python </w:t>
      </w:r>
      <w:r w:rsidRPr="00815576">
        <w:t>实现一个简单的</w:t>
      </w:r>
      <w:r w:rsidRPr="00815576">
        <w:t xml:space="preserve"> ORM</w:t>
      </w:r>
      <w:r w:rsidRPr="00815576">
        <w:t>。</w:t>
      </w:r>
    </w:p>
    <w:p w:rsidR="00815576" w:rsidRDefault="00815576" w:rsidP="00815576">
      <w:pPr>
        <w:pStyle w:val="1"/>
        <w:spacing w:before="163" w:after="163"/>
      </w:pPr>
      <w:bookmarkStart w:id="2" w:name="header-n3"/>
      <w:bookmarkStart w:id="3" w:name="_Toc21772491"/>
      <w:r>
        <w:t>解决方案</w:t>
      </w:r>
      <w:bookmarkEnd w:id="2"/>
      <w:bookmarkEnd w:id="3"/>
    </w:p>
    <w:p w:rsidR="00815576" w:rsidRDefault="00815576" w:rsidP="00815576">
      <w:pPr>
        <w:ind w:firstLine="480"/>
      </w:pPr>
      <w:r>
        <w:t>ORM</w:t>
      </w:r>
      <w:r>
        <w:t>，即对象关系映射（</w:t>
      </w:r>
      <w:r>
        <w:t>Object-Relational Mapping</w:t>
      </w:r>
      <w:r>
        <w:t>）</w:t>
      </w:r>
      <w:r>
        <w:t>,</w:t>
      </w:r>
      <w:r>
        <w:t>将面向对象语言中的对象与关系数据库进行一个映射，使我们可以将对象持久化到关系数据库中，也可以用操作对象的方法来操作关系数据库。在本次实验中，简化对</w:t>
      </w:r>
      <w:r>
        <w:t xml:space="preserve"> ORM </w:t>
      </w:r>
      <w:r>
        <w:t>的操作，规定每一个对象的属性都是字符串类型，将程序对象与文本文件进行映射，而不是与关系数据库进行映射，并实现对文件的</w:t>
      </w:r>
      <w:r>
        <w:t xml:space="preserve"> CURD </w:t>
      </w:r>
      <w:r>
        <w:t>操作。每一个文本文件对应着一个类，文本中每一行对应着一个对象，文本中的每一行存在着多个行元素并用</w:t>
      </w:r>
      <w:r>
        <w:t>","</w:t>
      </w:r>
      <w:r>
        <w:t>分隔对应着对象属性，这样就与程序中的对象建立了映射关系。但这也要求了在定义每一个类时或在使用对象时，对象的属性只能用于存储需要保存的数据，不能有其他类型的属性，也就是常说的实体类。</w:t>
      </w:r>
    </w:p>
    <w:tbl>
      <w:tblPr>
        <w:tblStyle w:val="af0"/>
        <w:tblW w:w="5000" w:type="pct"/>
        <w:tblLook w:val="07E0" w:firstRow="1" w:lastRow="1" w:firstColumn="1" w:lastColumn="1" w:noHBand="1" w:noVBand="1"/>
      </w:tblPr>
      <w:tblGrid>
        <w:gridCol w:w="3940"/>
        <w:gridCol w:w="4356"/>
      </w:tblGrid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数据库对象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程序对象</w:t>
            </w:r>
          </w:p>
        </w:tc>
      </w:tr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表-table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类-class</w:t>
            </w:r>
          </w:p>
        </w:tc>
      </w:tr>
      <w:tr w:rsidR="00815576" w:rsidTr="00815576">
        <w:trPr>
          <w:trHeight w:val="38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记录-record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对象-object</w:t>
            </w:r>
          </w:p>
        </w:tc>
      </w:tr>
      <w:tr w:rsidR="00815576" w:rsidTr="00815576">
        <w:trPr>
          <w:trHeight w:val="390"/>
        </w:trPr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字段-field</w:t>
            </w:r>
          </w:p>
        </w:tc>
        <w:tc>
          <w:tcPr>
            <w:tcW w:w="0" w:type="auto"/>
          </w:tcPr>
          <w:p w:rsidR="00815576" w:rsidRDefault="00815576" w:rsidP="00E64FE7">
            <w:pPr>
              <w:pStyle w:val="Compact"/>
              <w:ind w:firstLine="480"/>
            </w:pPr>
            <w:r>
              <w:t>属性-attribute</w:t>
            </w:r>
          </w:p>
        </w:tc>
      </w:tr>
    </w:tbl>
    <w:p w:rsidR="00815576" w:rsidRDefault="00815576" w:rsidP="00815576">
      <w:pPr>
        <w:pStyle w:val="ad"/>
        <w:ind w:firstLine="480"/>
        <w:rPr>
          <w:lang w:eastAsia="zh-CN"/>
        </w:rPr>
      </w:pPr>
    </w:p>
    <w:tbl>
      <w:tblPr>
        <w:tblStyle w:val="af0"/>
        <w:tblpPr w:leftFromText="180" w:rightFromText="180" w:vertAnchor="text" w:horzAnchor="margin" w:tblpXSpec="center" w:tblpY="191"/>
        <w:tblW w:w="4793" w:type="pct"/>
        <w:tblLook w:val="07E0" w:firstRow="1" w:lastRow="1" w:firstColumn="1" w:lastColumn="1" w:noHBand="1" w:noVBand="1"/>
      </w:tblPr>
      <w:tblGrid>
        <w:gridCol w:w="4092"/>
        <w:gridCol w:w="3861"/>
      </w:tblGrid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lastRenderedPageBreak/>
              <w:t>文本文件对象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程序对象</w:t>
            </w:r>
          </w:p>
        </w:tc>
      </w:tr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文件-file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类-class</w:t>
            </w:r>
          </w:p>
        </w:tc>
      </w:tr>
      <w:tr w:rsidR="00815576" w:rsidTr="00815576">
        <w:trPr>
          <w:trHeight w:val="137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行-line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对象-object</w:t>
            </w:r>
          </w:p>
        </w:tc>
      </w:tr>
      <w:tr w:rsidR="00815576" w:rsidTr="00815576">
        <w:trPr>
          <w:trHeight w:val="141"/>
        </w:trPr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行元素-line cell</w:t>
            </w:r>
          </w:p>
        </w:tc>
        <w:tc>
          <w:tcPr>
            <w:tcW w:w="0" w:type="auto"/>
          </w:tcPr>
          <w:p w:rsidR="00815576" w:rsidRDefault="00815576" w:rsidP="00815576">
            <w:pPr>
              <w:pStyle w:val="Compact"/>
              <w:ind w:firstLine="480"/>
            </w:pPr>
            <w:r>
              <w:t>属性-attribute</w:t>
            </w:r>
          </w:p>
        </w:tc>
      </w:tr>
    </w:tbl>
    <w:p w:rsidR="00815576" w:rsidRPr="00815576" w:rsidRDefault="00815576" w:rsidP="00815576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9D9DAF">
            <wp:simplePos x="0" y="0"/>
            <wp:positionH relativeFrom="margin">
              <wp:posOffset>3636010</wp:posOffset>
            </wp:positionH>
            <wp:positionV relativeFrom="paragraph">
              <wp:posOffset>1314450</wp:posOffset>
            </wp:positionV>
            <wp:extent cx="1790700" cy="3514725"/>
            <wp:effectExtent l="0" t="0" r="0" b="9525"/>
            <wp:wrapSquare wrapText="bothSides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novo\AppData\Roaming\Typora\typora-user-images\1570844736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首先</w:t>
      </w:r>
      <w:proofErr w:type="gramStart"/>
      <w:r>
        <w:t>先</w:t>
      </w:r>
      <w:proofErr w:type="gramEnd"/>
      <w:r>
        <w:t>创建</w:t>
      </w:r>
      <w:proofErr w:type="gramStart"/>
      <w:r>
        <w:t>一个基类</w:t>
      </w:r>
      <w:proofErr w:type="gramEnd"/>
      <w:r>
        <w:t xml:space="preserve"> Book</w:t>
      </w:r>
      <w:r>
        <w:t>，接下来的</w:t>
      </w:r>
      <w:proofErr w:type="gramStart"/>
      <w:r>
        <w:t>所有类都将</w:t>
      </w:r>
      <w:proofErr w:type="gramEnd"/>
      <w:r>
        <w:t>继承它，</w:t>
      </w:r>
      <w:r>
        <w:t xml:space="preserve">Book </w:t>
      </w:r>
      <w:r>
        <w:t>类并没有与有效数据直接相关的属性，只定义了</w:t>
      </w:r>
      <w:r w:rsidRPr="00496ABA">
        <w:t xml:space="preserve"> id</w:t>
      </w:r>
      <w:r w:rsidRPr="00496ABA">
        <w:t>，</w:t>
      </w:r>
      <w:r w:rsidRPr="00496ABA">
        <w:t>filepath</w:t>
      </w:r>
      <w:r w:rsidRPr="00496ABA">
        <w:t>，</w:t>
      </w:r>
      <w:r w:rsidRPr="00496ABA">
        <w:t>filebasepath</w:t>
      </w:r>
      <w:r>
        <w:t xml:space="preserve"> </w:t>
      </w:r>
      <w:r>
        <w:t>三个属性，虽然不与直接数据相关，但是这三个属性也是不可缺少的，</w:t>
      </w:r>
      <w:r>
        <w:t xml:space="preserve"> id </w:t>
      </w:r>
      <w:r>
        <w:t>作为一条记录的唯一标识符用于在文件中查找和读取数据、</w:t>
      </w:r>
      <w:r w:rsidRPr="00496ABA">
        <w:t xml:space="preserve">filebasepath </w:t>
      </w:r>
      <w:r w:rsidRPr="00496ABA">
        <w:t>和</w:t>
      </w:r>
      <w:r w:rsidRPr="00496ABA">
        <w:t xml:space="preserve"> filepath</w:t>
      </w:r>
      <w:r>
        <w:t xml:space="preserve"> </w:t>
      </w:r>
      <w:r>
        <w:t>定义了对象被存储的文件夹路径和文件路径，并且使用配置文件来</w:t>
      </w:r>
      <w:r>
        <w:t xml:space="preserve"> conf.ini </w:t>
      </w:r>
      <w:r>
        <w:t>来确定。</w:t>
      </w:r>
    </w:p>
    <w:tbl>
      <w:tblPr>
        <w:tblStyle w:val="af0"/>
        <w:tblpPr w:leftFromText="180" w:rightFromText="180" w:vertAnchor="text" w:horzAnchor="margin" w:tblpY="2384"/>
        <w:tblW w:w="4952" w:type="pct"/>
        <w:tblLayout w:type="fixed"/>
        <w:tblLook w:val="07E0" w:firstRow="1" w:lastRow="1" w:firstColumn="1" w:lastColumn="1" w:noHBand="1" w:noVBand="1"/>
      </w:tblPr>
      <w:tblGrid>
        <w:gridCol w:w="1273"/>
        <w:gridCol w:w="1559"/>
        <w:gridCol w:w="991"/>
        <w:gridCol w:w="4304"/>
        <w:gridCol w:w="89"/>
      </w:tblGrid>
      <w:tr w:rsidR="003962EE" w:rsidTr="003962EE"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基本操作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类/对象方法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方法</w:t>
            </w:r>
          </w:p>
        </w:tc>
        <w:tc>
          <w:tcPr>
            <w:tcW w:w="2674" w:type="pct"/>
            <w:gridSpan w:val="2"/>
          </w:tcPr>
          <w:p w:rsidR="003962EE" w:rsidRDefault="003962EE" w:rsidP="003962EE">
            <w:pPr>
              <w:pStyle w:val="Compact"/>
              <w:jc w:val="both"/>
            </w:pPr>
            <w:r>
              <w:t>作用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Create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add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增 1.如果在文件中，则无法插入 2.如果不在文件中，则插入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Update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save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改 1.如果在文件中，则更新 2.如果不在文件中，则提示无法更新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Read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类方法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find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查（根据id查询） 1.如果文件中不存在，返回None 2.如果文件中存在，则返回对象</w:t>
            </w:r>
          </w:p>
        </w:tc>
      </w:tr>
      <w:tr w:rsidR="003962EE" w:rsidTr="003962EE">
        <w:trPr>
          <w:gridAfter w:val="1"/>
          <w:wAfter w:w="55" w:type="pct"/>
        </w:trPr>
        <w:tc>
          <w:tcPr>
            <w:tcW w:w="775" w:type="pct"/>
          </w:tcPr>
          <w:p w:rsidR="003962EE" w:rsidRDefault="003962EE" w:rsidP="003962EE">
            <w:pPr>
              <w:pStyle w:val="Compact"/>
              <w:jc w:val="both"/>
            </w:pPr>
            <w:r>
              <w:t>Delete</w:t>
            </w:r>
          </w:p>
        </w:tc>
        <w:tc>
          <w:tcPr>
            <w:tcW w:w="949" w:type="pct"/>
          </w:tcPr>
          <w:p w:rsidR="003962EE" w:rsidRDefault="003962EE" w:rsidP="003962EE">
            <w:pPr>
              <w:pStyle w:val="Compact"/>
              <w:jc w:val="both"/>
            </w:pPr>
            <w:r>
              <w:t>对象方法</w:t>
            </w:r>
          </w:p>
        </w:tc>
        <w:tc>
          <w:tcPr>
            <w:tcW w:w="603" w:type="pct"/>
          </w:tcPr>
          <w:p w:rsidR="003962EE" w:rsidRDefault="003962EE" w:rsidP="003962EE">
            <w:pPr>
              <w:pStyle w:val="Compact"/>
              <w:jc w:val="both"/>
            </w:pPr>
            <w:r>
              <w:t>destory</w:t>
            </w:r>
          </w:p>
        </w:tc>
        <w:tc>
          <w:tcPr>
            <w:tcW w:w="2619" w:type="pct"/>
          </w:tcPr>
          <w:p w:rsidR="003962EE" w:rsidRDefault="003962EE" w:rsidP="003962EE">
            <w:pPr>
              <w:pStyle w:val="Compact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删</w:t>
            </w:r>
            <w:proofErr w:type="gramEnd"/>
            <w:r>
              <w:rPr>
                <w:lang w:eastAsia="zh-CN"/>
              </w:rPr>
              <w:t xml:space="preserve"> 1.如果文件中不存在，则提示 2.如果文件中存在，则删除</w:t>
            </w:r>
          </w:p>
        </w:tc>
      </w:tr>
    </w:tbl>
    <w:p w:rsidR="00815576" w:rsidRDefault="00815576" w:rsidP="00815576">
      <w:pPr>
        <w:ind w:firstLine="480"/>
      </w:pPr>
      <w:r>
        <w:t>除此之外，</w:t>
      </w:r>
      <w:r>
        <w:t xml:space="preserve">Book </w:t>
      </w:r>
      <w:r>
        <w:t>类中定义了</w:t>
      </w:r>
      <w:r>
        <w:t xml:space="preserve"> CURD </w:t>
      </w:r>
      <w:r>
        <w:t>四个基本操作，这四个操作是整个程序的关键，也是在实践操作中主要使用的方法，并且只需要在</w:t>
      </w:r>
      <w:r>
        <w:t xml:space="preserve"> Book </w:t>
      </w:r>
      <w:r>
        <w:t>类中定义，无论子类是什么样子的，子类无需重写这四个方法，只需复用即可。</w:t>
      </w:r>
      <w:r>
        <w:t xml:space="preserve">CURD </w:t>
      </w:r>
      <w:r>
        <w:t>四个基本操作访问的对象是对象的属性，但是对于不同的子类将会具有不同的属性，属性的名称、数量等都有可能不同，也就是说在定义好</w:t>
      </w:r>
      <w:r>
        <w:t xml:space="preserve"> Book </w:t>
      </w:r>
      <w:r>
        <w:t>类后，</w:t>
      </w:r>
      <w:r>
        <w:t xml:space="preserve">Book </w:t>
      </w:r>
      <w:proofErr w:type="gramStart"/>
      <w:r>
        <w:t>类本身</w:t>
      </w:r>
      <w:proofErr w:type="gramEnd"/>
      <w:r>
        <w:t>是无法知道子类将会有什</w:t>
      </w:r>
      <w:r>
        <w:lastRenderedPageBreak/>
        <w:t>么样的属性，只有在子类真正运行并调用</w:t>
      </w:r>
      <w:r>
        <w:t xml:space="preserve"> CURD </w:t>
      </w:r>
      <w:r>
        <w:t>四个基本方法时，才能够真正确定是哪个对象以及它应该有什么属性。是在运行状态中，对于任意一个类，都能够知道这个类的所有属性和方法；对于任意一个对象，都能够调用它的任意方法和属性；这种动态获取信息以及动态调用对象方法的功能称为反射机制。在</w:t>
      </w:r>
      <w:r>
        <w:t xml:space="preserve"> python </w:t>
      </w:r>
      <w:r>
        <w:t>中使用</w:t>
      </w:r>
      <w:r>
        <w:t xml:space="preserve"> dir() </w:t>
      </w:r>
      <w:r>
        <w:t>函数将会获取对象的所有属性的名称，然而对于</w:t>
      </w:r>
      <w:r>
        <w:t xml:space="preserve"> python </w:t>
      </w:r>
      <w:r>
        <w:t>来说，一切皆是对象，不仅仅是相关属性会被获取，对象的方法、魔术方法等都会被获取到，所以需要进行一步的筛选。在获取到所有属性的名称后，我们将可以使用</w:t>
      </w:r>
      <w:r>
        <w:t xml:space="preserve"> getter() </w:t>
      </w:r>
      <w:r>
        <w:t>函数来获取到属性对应的值。通过反射机制能够获取到对象在运行时刻的属性，也就可以直接进行</w:t>
      </w:r>
      <w:r>
        <w:t xml:space="preserve"> CURD</w:t>
      </w:r>
      <w:r>
        <w:t>操作。之后，只需要创建类来继承</w:t>
      </w:r>
      <w:r>
        <w:t xml:space="preserve"> Book </w:t>
      </w:r>
      <w:r>
        <w:t>类，不需要修改</w:t>
      </w:r>
      <w:r>
        <w:t xml:space="preserve"> CURD </w:t>
      </w:r>
      <w:r>
        <w:t>方法，就可以直接使用</w:t>
      </w:r>
      <w:r>
        <w:t xml:space="preserve"> CURD </w:t>
      </w:r>
      <w:r>
        <w:t>方法，进行与文件间的映射。</w:t>
      </w:r>
    </w:p>
    <w:p w:rsidR="003962EE" w:rsidRDefault="003962EE" w:rsidP="003962EE">
      <w:pPr>
        <w:ind w:firstLine="480"/>
      </w:pPr>
      <w:r>
        <w:t>举例</w:t>
      </w:r>
      <w:r>
        <w:rPr>
          <w:rFonts w:hint="eastAsia"/>
        </w:rPr>
        <w:t>：</w:t>
      </w:r>
      <w:r>
        <w:t>有关计算机的书</w:t>
      </w:r>
      <w:r>
        <w:t xml:space="preserve"> ComputerBook </w:t>
      </w:r>
      <w:r>
        <w:t>类继承</w:t>
      </w:r>
      <w:r>
        <w:t xml:space="preserve"> Book </w:t>
      </w:r>
      <w:r>
        <w:t>类，有关</w:t>
      </w:r>
      <w:r>
        <w:t xml:space="preserve"> Linux </w:t>
      </w:r>
      <w:r>
        <w:t>的书</w:t>
      </w:r>
      <w:r>
        <w:t xml:space="preserve"> LinuxBook </w:t>
      </w:r>
      <w:r>
        <w:t>类继承</w:t>
      </w:r>
      <w:r>
        <w:t xml:space="preserve"> </w:t>
      </w:r>
      <w:r w:rsidR="00496ABA">
        <w:t>ComputerBook</w:t>
      </w:r>
      <w:r>
        <w:t>，不对任何的方法进行修改，只添加相应属性。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2EE" w:rsidTr="003962EE">
        <w:tc>
          <w:tcPr>
            <w:tcW w:w="8296" w:type="dxa"/>
          </w:tcPr>
          <w:p w:rsidR="003962EE" w:rsidRPr="003962EE" w:rsidRDefault="003962EE" w:rsidP="003962EE">
            <w:pPr>
              <w:pStyle w:val="SourceCode"/>
              <w:ind w:firstLineChars="100" w:firstLine="220"/>
            </w:pPr>
            <w:r>
              <w:rPr>
                <w:rStyle w:val="KeywordTok"/>
              </w:rPr>
              <w:t>class</w:t>
            </w:r>
            <w:r>
              <w:rPr>
                <w:rStyle w:val="NormalTok"/>
              </w:rPr>
              <w:t xml:space="preserve"> ComputerBook(Book):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, name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 xml:space="preserve">, </w:t>
            </w:r>
            <w:bookmarkStart w:id="4" w:name="_GoBack"/>
            <w:bookmarkEnd w:id="4"/>
            <w:r>
              <w:rPr>
                <w:rStyle w:val="NormalTok"/>
              </w:rPr>
              <w:t>star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author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public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CommentTok"/>
              </w:rPr>
              <w:t>"""</w:t>
            </w:r>
            <w:r>
              <w:br/>
            </w:r>
            <w:r>
              <w:rPr>
                <w:rStyle w:val="CommentTok"/>
              </w:rPr>
              <w:t xml:space="preserve">          </w:t>
            </w:r>
            <w:r>
              <w:rPr>
                <w:rStyle w:val="CommentTok"/>
              </w:rPr>
              <w:t>有关计算机的书</w:t>
            </w:r>
            <w:r>
              <w:br/>
            </w:r>
            <w:r>
              <w:rPr>
                <w:rStyle w:val="CommentTok"/>
              </w:rPr>
              <w:t xml:space="preserve">          :param name: </w:t>
            </w:r>
            <w:r>
              <w:rPr>
                <w:rStyle w:val="CommentTok"/>
              </w:rPr>
              <w:t>书名</w:t>
            </w:r>
            <w:r>
              <w:br/>
            </w:r>
            <w:r>
              <w:rPr>
                <w:rStyle w:val="CommentTok"/>
              </w:rPr>
              <w:t xml:space="preserve">          :param star: </w:t>
            </w:r>
            <w:r>
              <w:rPr>
                <w:rStyle w:val="CommentTok"/>
              </w:rPr>
              <w:t>评分</w:t>
            </w:r>
            <w:r>
              <w:br/>
            </w:r>
            <w:r>
              <w:rPr>
                <w:rStyle w:val="CommentTok"/>
              </w:rPr>
              <w:t xml:space="preserve">          :param author: </w:t>
            </w:r>
            <w:r>
              <w:rPr>
                <w:rStyle w:val="CommentTok"/>
              </w:rPr>
              <w:t>作者</w:t>
            </w:r>
            <w:r>
              <w:br/>
            </w:r>
            <w:r>
              <w:rPr>
                <w:rStyle w:val="CommentTok"/>
              </w:rPr>
              <w:t xml:space="preserve">          :param public: </w:t>
            </w:r>
            <w:r>
              <w:rPr>
                <w:rStyle w:val="CommentTok"/>
              </w:rPr>
              <w:t>出版社</w:t>
            </w:r>
            <w:r>
              <w:br/>
            </w:r>
            <w:r>
              <w:rPr>
                <w:rStyle w:val="CommentTok"/>
              </w:rPr>
              <w:t xml:space="preserve">          """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BuiltInTok"/>
              </w:rPr>
              <w:t>super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.name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name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.star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star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.author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author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.public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public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KeywordTok"/>
              </w:rPr>
              <w:t>class</w:t>
            </w:r>
            <w:r>
              <w:rPr>
                <w:rStyle w:val="NormalTok"/>
              </w:rPr>
              <w:t xml:space="preserve"> LinuxBook(CoumputerBook):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>, name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star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author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, public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""</w:t>
            </w:r>
            <w:r>
              <w:rPr>
                <w:rStyle w:val="NormalTok"/>
              </w:rPr>
              <w:t>):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BuiltInTok"/>
              </w:rPr>
              <w:t>super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__init__</w:t>
            </w:r>
            <w:r>
              <w:rPr>
                <w:rStyle w:val="NormalTok"/>
              </w:rPr>
              <w:t>(name, star, author, public)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VariableTok"/>
              </w:rPr>
              <w:t>self</w:t>
            </w:r>
            <w:r>
              <w:rPr>
                <w:rStyle w:val="NormalTok"/>
              </w:rPr>
              <w:t xml:space="preserve">.des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有关于</w:t>
            </w:r>
            <w:r>
              <w:rPr>
                <w:rStyle w:val="StringTok"/>
              </w:rPr>
              <w:t xml:space="preserve"> Linux </w:t>
            </w:r>
            <w:r>
              <w:rPr>
                <w:rStyle w:val="StringTok"/>
              </w:rPr>
              <w:t>的书籍</w:t>
            </w:r>
            <w:r>
              <w:rPr>
                <w:rStyle w:val="StringTok"/>
              </w:rPr>
              <w:t>"</w:t>
            </w:r>
          </w:p>
        </w:tc>
      </w:tr>
    </w:tbl>
    <w:p w:rsidR="003962EE" w:rsidRDefault="003962EE" w:rsidP="003962EE">
      <w:pPr>
        <w:pStyle w:val="SourceCode"/>
        <w:ind w:firstLine="48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lastRenderedPageBreak/>
              <w:t>测试代码</w:t>
            </w: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SourceCode"/>
            </w:pP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VariableTok"/>
              </w:rPr>
              <w:t>__name__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'__main__'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linux_book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LinuxBook(</w:t>
            </w:r>
            <w:r>
              <w:rPr>
                <w:rStyle w:val="StringTok"/>
              </w:rPr>
              <w:t>"UNIX</w:t>
            </w:r>
            <w:r>
              <w:rPr>
                <w:rStyle w:val="StringTok"/>
              </w:rPr>
              <w:t>环境高级编程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"9.5"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"Stephen A. Rago"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人民邮电出版社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创建</w:t>
            </w:r>
            <w:r>
              <w:rPr>
                <w:rStyle w:val="StringTok"/>
              </w:rPr>
              <w:t xml:space="preserve"> LinuxBook </w:t>
            </w:r>
            <w:r>
              <w:rPr>
                <w:rStyle w:val="StringTok"/>
              </w:rPr>
              <w:t>对象：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 linux_book)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没有插入，更新对象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linux_book.save()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没有插入，插入对象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linux_book.add()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插入后，更新对象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linux_book.save()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插入后，删除对象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linux_book.destroy()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没有插入，使用类查找对象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没有插入，使用对象查找对象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logging.debug(linux_book.find(linux_book.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linux_book.add()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插入后，使用类查找对象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logging.debug(Book.find(linux_book.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      logging.debug(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插入后，使用对象查找对象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logging.debug(linux_</w:t>
            </w:r>
            <w:proofErr w:type="gramStart"/>
            <w:r>
              <w:rPr>
                <w:rStyle w:val="NormalTok"/>
              </w:rPr>
              <w:t>book.find</w:t>
            </w:r>
            <w:proofErr w:type="gramEnd"/>
            <w:r>
              <w:rPr>
                <w:rStyle w:val="NormalTok"/>
              </w:rPr>
              <w:t>(linux_book.</w:t>
            </w:r>
            <w:r>
              <w:rPr>
                <w:rStyle w:val="BuiltInTok"/>
              </w:rPr>
              <w:t>id</w:t>
            </w:r>
            <w:r>
              <w:rPr>
                <w:rStyle w:val="NormalTok"/>
              </w:rPr>
              <w:t>))</w:t>
            </w:r>
          </w:p>
          <w:p w:rsidR="003962EE" w:rsidRDefault="003962EE" w:rsidP="003962EE">
            <w:pPr>
              <w:pStyle w:val="FirstParagraph"/>
            </w:pP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t>结果</w:t>
            </w:r>
          </w:p>
        </w:tc>
      </w:tr>
      <w:tr w:rsidR="003962EE" w:rsidTr="003962EE">
        <w:tc>
          <w:tcPr>
            <w:tcW w:w="8296" w:type="dxa"/>
          </w:tcPr>
          <w:p w:rsidR="003962EE" w:rsidRDefault="003962EE" w:rsidP="003962EE">
            <w:pPr>
              <w:pStyle w:val="FirstParagraph"/>
            </w:pPr>
            <w:r>
              <w:rPr>
                <w:noProof/>
              </w:rPr>
              <w:drawing>
                <wp:inline distT="0" distB="0" distL="0" distR="0" wp14:anchorId="5DC99A9C" wp14:editId="1A3D3368">
                  <wp:extent cx="5334000" cy="2671978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Users\Lenovo\AppData\Roaming\Typora\typora-user-images\1570848832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71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2EE" w:rsidRDefault="003962EE" w:rsidP="003962EE">
      <w:pPr>
        <w:pStyle w:val="1"/>
        <w:spacing w:before="163" w:after="163"/>
      </w:pPr>
      <w:bookmarkStart w:id="5" w:name="header-n67"/>
      <w:bookmarkStart w:id="6" w:name="_Toc21772492"/>
      <w:r>
        <w:lastRenderedPageBreak/>
        <w:t>归纳总结</w:t>
      </w:r>
      <w:bookmarkEnd w:id="5"/>
      <w:bookmarkEnd w:id="6"/>
    </w:p>
    <w:p w:rsidR="00305CA4" w:rsidRPr="003962EE" w:rsidRDefault="003962EE" w:rsidP="00C733A7">
      <w:pPr>
        <w:ind w:firstLine="480"/>
      </w:pPr>
      <w:r>
        <w:t xml:space="preserve">ORM </w:t>
      </w:r>
      <w:r>
        <w:t>简化了对象的持久化，便于把更多经历放在业务逻辑上。在本次实验中，对于对象的</w:t>
      </w:r>
      <w:r>
        <w:t xml:space="preserve"> CURD </w:t>
      </w:r>
      <w:r>
        <w:t>也算是业务逻辑的一块，并没有与实体类相分离，类比到</w:t>
      </w:r>
      <w:r>
        <w:t xml:space="preserve"> MVC </w:t>
      </w:r>
      <w:r>
        <w:t>模型中，</w:t>
      </w:r>
      <w:r>
        <w:t xml:space="preserve">CURD </w:t>
      </w:r>
      <w:r>
        <w:t>操作属于</w:t>
      </w:r>
      <w:r>
        <w:t xml:space="preserve"> control </w:t>
      </w:r>
      <w:r>
        <w:t>，而</w:t>
      </w:r>
      <w:r>
        <w:t xml:space="preserve"> </w:t>
      </w:r>
      <w:r>
        <w:t>实体</w:t>
      </w:r>
      <w:proofErr w:type="gramStart"/>
      <w:r>
        <w:t>类属于</w:t>
      </w:r>
      <w:proofErr w:type="gramEnd"/>
      <w:r>
        <w:t xml:space="preserve"> Model</w:t>
      </w:r>
      <w:r>
        <w:t>，这两块应该是分离的，实体类只需关注自身的属性即可。在本次实验中，使用配置文件，动态的确定保存文件的位置；还使用到了日志模块，相比于传统的使用</w:t>
      </w:r>
      <w:r>
        <w:t xml:space="preserve"> print</w:t>
      </w:r>
      <w:r>
        <w:t>，日志能够展示的东西更多，而且能够对输出的等级进行分类、输出到不同地方等。</w:t>
      </w:r>
    </w:p>
    <w:sectPr w:rsidR="00305CA4" w:rsidRPr="003962EE" w:rsidSect="00C814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5D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3F4B42"/>
    <w:multiLevelType w:val="multilevel"/>
    <w:tmpl w:val="58D67AF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64BB2541"/>
    <w:multiLevelType w:val="multilevel"/>
    <w:tmpl w:val="67628C4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656944D4"/>
    <w:multiLevelType w:val="multilevel"/>
    <w:tmpl w:val="0EE84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FDF082E"/>
    <w:multiLevelType w:val="multilevel"/>
    <w:tmpl w:val="C930E0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7FD60852"/>
    <w:multiLevelType w:val="hybridMultilevel"/>
    <w:tmpl w:val="E4621206"/>
    <w:lvl w:ilvl="0" w:tplc="B89CE64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6"/>
    <w:rsid w:val="000D07BE"/>
    <w:rsid w:val="0028570D"/>
    <w:rsid w:val="00305CA4"/>
    <w:rsid w:val="00394E5D"/>
    <w:rsid w:val="003962EE"/>
    <w:rsid w:val="004008A0"/>
    <w:rsid w:val="00423B91"/>
    <w:rsid w:val="00496ABA"/>
    <w:rsid w:val="00612743"/>
    <w:rsid w:val="006166B7"/>
    <w:rsid w:val="00815576"/>
    <w:rsid w:val="008D09BC"/>
    <w:rsid w:val="008D7E9F"/>
    <w:rsid w:val="00A052F6"/>
    <w:rsid w:val="00A52987"/>
    <w:rsid w:val="00AC0A9B"/>
    <w:rsid w:val="00AE785F"/>
    <w:rsid w:val="00C733A7"/>
    <w:rsid w:val="00C814F9"/>
    <w:rsid w:val="00CB1F6F"/>
    <w:rsid w:val="00EF62E7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F760F-3B1B-44C3-A99A-3055B99E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B9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496ABA"/>
    <w:pPr>
      <w:widowControl/>
      <w:numPr>
        <w:numId w:val="6"/>
      </w:numPr>
      <w:spacing w:beforeLines="50" w:before="50" w:afterLines="50" w:after="50" w:line="240" w:lineRule="auto"/>
      <w:ind w:firstLineChars="0" w:firstLine="0"/>
      <w:jc w:val="left"/>
      <w:outlineLvl w:val="0"/>
    </w:pPr>
    <w:rPr>
      <w:rFonts w:ascii="宋体" w:eastAsia="黑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link w:val="20"/>
    <w:uiPriority w:val="9"/>
    <w:qFormat/>
    <w:rsid w:val="00AE785F"/>
    <w:pPr>
      <w:widowControl/>
      <w:numPr>
        <w:ilvl w:val="1"/>
        <w:numId w:val="6"/>
      </w:numPr>
      <w:spacing w:beforeLines="50" w:before="50" w:afterLines="50" w:after="50" w:line="240" w:lineRule="auto"/>
      <w:ind w:firstLineChars="0" w:firstLine="0"/>
      <w:jc w:val="left"/>
      <w:outlineLvl w:val="1"/>
    </w:pPr>
    <w:rPr>
      <w:rFonts w:ascii="宋体" w:eastAsia="黑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8D09BC"/>
    <w:pPr>
      <w:widowControl/>
      <w:numPr>
        <w:ilvl w:val="2"/>
        <w:numId w:val="6"/>
      </w:numPr>
      <w:spacing w:beforeLines="50" w:before="50" w:afterLines="50" w:after="50" w:line="240" w:lineRule="auto"/>
      <w:ind w:firstLineChars="0" w:firstLine="0"/>
      <w:jc w:val="left"/>
      <w:outlineLvl w:val="2"/>
    </w:pPr>
    <w:rPr>
      <w:rFonts w:ascii="宋体" w:eastAsia="黑体" w:hAnsi="宋体" w:cs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ABA"/>
    <w:rPr>
      <w:rFonts w:ascii="宋体" w:eastAsia="黑体" w:hAnsi="宋体" w:cs="宋体"/>
      <w:b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8D09BC"/>
    <w:rPr>
      <w:rFonts w:ascii="宋体" w:eastAsia="黑体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8D09BC"/>
    <w:rPr>
      <w:rFonts w:ascii="宋体" w:eastAsia="黑体" w:hAnsi="宋体" w:cs="宋体"/>
      <w:b/>
      <w:bCs/>
      <w:kern w:val="0"/>
      <w:sz w:val="24"/>
      <w:szCs w:val="27"/>
    </w:rPr>
  </w:style>
  <w:style w:type="character" w:customStyle="1" w:styleId="md-plain">
    <w:name w:val="md-plain"/>
    <w:basedOn w:val="a0"/>
    <w:rsid w:val="008D09BC"/>
  </w:style>
  <w:style w:type="paragraph" w:customStyle="1" w:styleId="md-end-block">
    <w:name w:val="md-end-block"/>
    <w:basedOn w:val="a"/>
    <w:rsid w:val="008D09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C814F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814F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814F9"/>
    <w:rPr>
      <w:rFonts w:eastAsia="宋体"/>
      <w:sz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814F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814F9"/>
    <w:rPr>
      <w:rFonts w:eastAsia="宋体"/>
      <w:b/>
      <w:bC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C814F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4F9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814F9"/>
    <w:pPr>
      <w:keepNext/>
      <w:keepLines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814F9"/>
  </w:style>
  <w:style w:type="paragraph" w:styleId="TOC2">
    <w:name w:val="toc 2"/>
    <w:basedOn w:val="a"/>
    <w:next w:val="a"/>
    <w:autoRedefine/>
    <w:uiPriority w:val="39"/>
    <w:unhideWhenUsed/>
    <w:rsid w:val="00C814F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14F9"/>
    <w:pPr>
      <w:ind w:leftChars="400" w:left="840"/>
    </w:pPr>
  </w:style>
  <w:style w:type="character" w:styleId="aa">
    <w:name w:val="Hyperlink"/>
    <w:basedOn w:val="a0"/>
    <w:uiPriority w:val="99"/>
    <w:unhideWhenUsed/>
    <w:rsid w:val="00C814F9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C814F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C814F9"/>
    <w:rPr>
      <w:kern w:val="0"/>
      <w:sz w:val="22"/>
    </w:rPr>
  </w:style>
  <w:style w:type="paragraph" w:styleId="ad">
    <w:name w:val="Body Text"/>
    <w:basedOn w:val="a"/>
    <w:link w:val="ae"/>
    <w:qFormat/>
    <w:rsid w:val="00815576"/>
    <w:pPr>
      <w:widowControl/>
      <w:spacing w:before="180" w:after="18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e">
    <w:name w:val="正文文本 字符"/>
    <w:basedOn w:val="a0"/>
    <w:link w:val="ad"/>
    <w:rsid w:val="00815576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d"/>
    <w:next w:val="ad"/>
    <w:qFormat/>
    <w:rsid w:val="00815576"/>
  </w:style>
  <w:style w:type="paragraph" w:customStyle="1" w:styleId="Compact">
    <w:name w:val="Compact"/>
    <w:basedOn w:val="ad"/>
    <w:qFormat/>
    <w:rsid w:val="00815576"/>
    <w:pPr>
      <w:spacing w:before="36" w:after="36"/>
    </w:pPr>
  </w:style>
  <w:style w:type="table" w:customStyle="1" w:styleId="Table">
    <w:name w:val="Table"/>
    <w:semiHidden/>
    <w:unhideWhenUsed/>
    <w:qFormat/>
    <w:rsid w:val="00815576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1557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81557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1">
    <w:name w:val="Plain Table 3"/>
    <w:basedOn w:val="a1"/>
    <w:uiPriority w:val="43"/>
    <w:rsid w:val="008155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">
    <w:name w:val="Table Grid"/>
    <w:basedOn w:val="a1"/>
    <w:uiPriority w:val="39"/>
    <w:rsid w:val="00815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8155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mageCaption">
    <w:name w:val="Image Caption"/>
    <w:basedOn w:val="af1"/>
    <w:rsid w:val="003962EE"/>
    <w:pPr>
      <w:widowControl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3962EE"/>
    <w:pPr>
      <w:keepNext/>
      <w:widowControl/>
      <w:spacing w:after="200" w:line="240" w:lineRule="auto"/>
      <w:ind w:firstLineChars="0" w:firstLine="0"/>
      <w:jc w:val="left"/>
    </w:pPr>
    <w:rPr>
      <w:rFonts w:eastAsiaTheme="minorEastAsia"/>
      <w:kern w:val="0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3962E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962EE"/>
    <w:pPr>
      <w:widowControl/>
      <w:wordWrap w:val="0"/>
      <w:spacing w:after="200" w:line="240" w:lineRule="auto"/>
      <w:ind w:firstLineChars="0" w:firstLine="0"/>
      <w:jc w:val="left"/>
    </w:pPr>
    <w:rPr>
      <w:rFonts w:ascii="Consolas" w:eastAsiaTheme="minorEastAsia" w:hAnsi="Consolas"/>
      <w:sz w:val="22"/>
    </w:rPr>
  </w:style>
  <w:style w:type="character" w:customStyle="1" w:styleId="KeywordTok">
    <w:name w:val="KeywordTok"/>
    <w:basedOn w:val="VerbatimChar"/>
    <w:rsid w:val="003962EE"/>
    <w:rPr>
      <w:rFonts w:ascii="Consolas" w:hAnsi="Consolas"/>
      <w:b/>
      <w:color w:val="007020"/>
      <w:sz w:val="22"/>
    </w:rPr>
  </w:style>
  <w:style w:type="character" w:customStyle="1" w:styleId="StringTok">
    <w:name w:val="StringTok"/>
    <w:basedOn w:val="VerbatimChar"/>
    <w:rsid w:val="003962EE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962EE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VerbatimChar"/>
    <w:rsid w:val="003962EE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3962EE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962EE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962EE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962EE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3962EE"/>
    <w:rPr>
      <w:rFonts w:ascii="Consolas" w:hAnsi="Consolas"/>
      <w:sz w:val="22"/>
    </w:rPr>
  </w:style>
  <w:style w:type="paragraph" w:styleId="af1">
    <w:name w:val="caption"/>
    <w:basedOn w:val="a"/>
    <w:next w:val="a"/>
    <w:uiPriority w:val="35"/>
    <w:semiHidden/>
    <w:unhideWhenUsed/>
    <w:qFormat/>
    <w:rsid w:val="003962E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36719;&#20214;&#38656;&#27714;&#20998;&#26512;%20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47E8B7-54C0-47BA-ACC8-3A67BB84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 模板.dotx</Template>
  <TotalTime>16</TotalTime>
  <Pages>6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 框架</dc:title>
  <dc:subject>使用python 实现简单的 ORM 框架</dc:subject>
  <dc:creator>曾连杰</dc:creator>
  <cp:keywords/>
  <dc:description/>
  <cp:lastModifiedBy>曾 连杰</cp:lastModifiedBy>
  <cp:revision>5</cp:revision>
  <dcterms:created xsi:type="dcterms:W3CDTF">2019-10-12T03:20:00Z</dcterms:created>
  <dcterms:modified xsi:type="dcterms:W3CDTF">2019-12-18T06:15:00Z</dcterms:modified>
</cp:coreProperties>
</file>